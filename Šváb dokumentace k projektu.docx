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81A3" w14:textId="77777777" w:rsidR="00FA0CDD" w:rsidRDefault="00C904AB" w:rsidP="00C904AB">
      <w:pPr>
        <w:pStyle w:val="kola"/>
      </w:pPr>
      <w:r>
        <w:t>Gymnázium Tišnov, příspěvková organizace</w:t>
      </w:r>
      <w:r w:rsidR="00C577D5">
        <w:rPr>
          <w:noProof/>
        </w:rPr>
        <w:drawing>
          <wp:anchor distT="0" distB="0" distL="114300" distR="114300" simplePos="0" relativeHeight="251659264" behindDoc="0" locked="0" layoutInCell="1" allowOverlap="1" wp14:anchorId="1E370F0D" wp14:editId="4149237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49200" cy="5760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5F84D" w14:textId="77777777" w:rsidR="00C904AB" w:rsidRDefault="00A51D4F" w:rsidP="00C904AB">
      <w:pPr>
        <w:pStyle w:val="Hlavnnadpis"/>
      </w:pPr>
      <w:r>
        <w:fldChar w:fldCharType="begin"/>
      </w:r>
      <w:r>
        <w:instrText xml:space="preserve"> FILLIN   \* MERGEFORMAT </w:instrText>
      </w:r>
      <w:r>
        <w:fldChar w:fldCharType="separate"/>
      </w:r>
      <w:proofErr w:type="gramStart"/>
      <w:r w:rsidR="002E46B7">
        <w:t>Eshop</w:t>
      </w:r>
      <w:proofErr w:type="gramEnd"/>
      <w:r>
        <w:fldChar w:fldCharType="end"/>
      </w:r>
    </w:p>
    <w:p w14:paraId="2B234A49" w14:textId="77777777" w:rsidR="00C904AB" w:rsidRDefault="002976B0" w:rsidP="00C904AB">
      <w:pPr>
        <w:pStyle w:val="Podtitul"/>
      </w:pPr>
      <w:r>
        <w:t xml:space="preserve">Seminární práce z předmětu </w:t>
      </w:r>
      <w:fldSimple w:instr=" FILLIN   \* MERGEFORMAT ">
        <w:r w:rsidR="002E46B7">
          <w:t>Programování</w:t>
        </w:r>
      </w:fldSimple>
    </w:p>
    <w:p w14:paraId="03E5AD38" w14:textId="77777777" w:rsidR="00C904AB" w:rsidRDefault="00DD20AA" w:rsidP="00C904AB">
      <w:pPr>
        <w:pStyle w:val="zkladntextovodstavec"/>
      </w:pPr>
      <w:r>
        <w:t xml:space="preserve">Vedoucí práce: </w:t>
      </w:r>
      <w:fldSimple w:instr=" FILLIN   \* MERGEFORMAT ">
        <w:r w:rsidR="002E46B7">
          <w:t>Mgr. Josef Mariánek</w:t>
        </w:r>
      </w:fldSimple>
    </w:p>
    <w:p w14:paraId="1D32F79A" w14:textId="77777777" w:rsidR="00C904AB" w:rsidRDefault="00282B3C" w:rsidP="00C904AB">
      <w:pPr>
        <w:pStyle w:val="zkladntextovodstavec"/>
      </w:pPr>
      <w:r>
        <w:t>Vypracoval</w:t>
      </w:r>
      <w:r w:rsidR="00A51D4F">
        <w:t>(a)</w:t>
      </w:r>
      <w:r>
        <w:t xml:space="preserve">: </w:t>
      </w:r>
      <w:fldSimple w:instr=" FILLIN   \* MERGEFORMAT ">
        <w:r w:rsidR="002E46B7">
          <w:t>Adam Šváb</w:t>
        </w:r>
      </w:fldSimple>
    </w:p>
    <w:p w14:paraId="47519E42" w14:textId="77777777" w:rsidR="002976B0" w:rsidRDefault="002E46B7" w:rsidP="002976B0">
      <w:pPr>
        <w:pStyle w:val="zkladntextovodstavec"/>
      </w:pPr>
      <w:fldSimple w:instr=" FILLIN   \* MERGEFORMAT ">
        <w:r>
          <w:t>28. 02. 2025</w:t>
        </w:r>
      </w:fldSimple>
      <w:r w:rsidR="002976B0">
        <w:br w:type="page"/>
      </w:r>
    </w:p>
    <w:p w14:paraId="21311ADD" w14:textId="77777777" w:rsidR="002976B0" w:rsidRDefault="002976B0" w:rsidP="002976B0">
      <w:pPr>
        <w:pStyle w:val="zkladnnadpisovodstavec"/>
      </w:pPr>
      <w:r>
        <w:lastRenderedPageBreak/>
        <w:t>Prohlášení</w:t>
      </w:r>
    </w:p>
    <w:p w14:paraId="73E05A03" w14:textId="77777777" w:rsidR="002976B0" w:rsidRPr="00874C4E" w:rsidRDefault="00874C4E" w:rsidP="00874C4E">
      <w:pPr>
        <w:pStyle w:val="zkladntextovodstavec"/>
      </w:pPr>
      <w:r w:rsidRPr="00874C4E">
        <w:rPr>
          <w:rStyle w:val="contentpasted0"/>
        </w:rPr>
        <w:t>Prohlašuji, že jsem tuto závěrečnou práci vypracoval(a) samostatně a použil(a) jen uvedené prameny a literaturu.</w:t>
      </w:r>
    </w:p>
    <w:p w14:paraId="00EA1B1B" w14:textId="7B310D69" w:rsidR="002976B0" w:rsidRDefault="008E5880" w:rsidP="002976B0">
      <w:pPr>
        <w:pStyle w:val="Linkapropodpis"/>
      </w:pPr>
      <w:r>
        <w:t>V</w:t>
      </w:r>
      <w:fldSimple w:instr=" FILLIN   \* MERGEFORMAT ">
        <w:r w:rsidR="002E46B7">
          <w:t xml:space="preserve"> Tišnově</w:t>
        </w:r>
      </w:fldSimple>
      <w:r w:rsidR="00F47C0D">
        <w:t xml:space="preserve"> dne </w:t>
      </w:r>
      <w:r w:rsidR="00282B3C">
        <w:fldChar w:fldCharType="begin"/>
      </w:r>
      <w:r w:rsidR="00282B3C">
        <w:instrText xml:space="preserve"> CREATEDATE  \@ "dd. MM. yyyy"  \* MERGEFORMAT </w:instrText>
      </w:r>
      <w:r w:rsidR="00282B3C">
        <w:fldChar w:fldCharType="separate"/>
      </w:r>
      <w:r w:rsidR="002E46B7">
        <w:rPr>
          <w:noProof/>
        </w:rPr>
        <w:t>12. 02. 2025</w:t>
      </w:r>
      <w:r w:rsidR="00282B3C">
        <w:fldChar w:fldCharType="end"/>
      </w:r>
      <w:r>
        <w:tab/>
      </w:r>
      <w:r w:rsidR="002976B0">
        <w:tab/>
      </w:r>
    </w:p>
    <w:p w14:paraId="301E9195" w14:textId="77777777" w:rsidR="002976B0" w:rsidRDefault="002976B0" w:rsidP="002976B0">
      <w:pPr>
        <w:pStyle w:val="zkladntextovodstavec"/>
      </w:pPr>
      <w:r>
        <w:br w:type="page"/>
      </w:r>
    </w:p>
    <w:p w14:paraId="1FC3D281" w14:textId="77777777" w:rsidR="008E5880" w:rsidRDefault="008E5880" w:rsidP="008E5880">
      <w:pPr>
        <w:pStyle w:val="zkladnnadpisovodstavec"/>
      </w:pPr>
      <w:r>
        <w:lastRenderedPageBreak/>
        <w:t>Anotace</w:t>
      </w:r>
    </w:p>
    <w:p w14:paraId="366F67E2" w14:textId="77777777" w:rsidR="008E5880" w:rsidRDefault="002E46B7" w:rsidP="008E5880">
      <w:pPr>
        <w:pStyle w:val="zkladntextovodstavec"/>
      </w:pPr>
      <w:fldSimple w:instr=" FILLIN   \* MERGEFORMAT ">
        <w:r>
          <w:t>Zadejte krátké představení práce</w:t>
        </w:r>
      </w:fldSimple>
    </w:p>
    <w:p w14:paraId="6AF11018" w14:textId="77777777" w:rsidR="008E5880" w:rsidRDefault="008E5880">
      <w:pPr>
        <w:rPr>
          <w:rFonts w:ascii="Arial" w:hAnsi="Arial"/>
          <w:b/>
          <w:sz w:val="24"/>
        </w:rPr>
      </w:pPr>
      <w:r>
        <w:br w:type="page"/>
      </w:r>
    </w:p>
    <w:p w14:paraId="7CBE4E6C" w14:textId="77777777" w:rsidR="00C05C86" w:rsidRDefault="002976B0" w:rsidP="00C05C86">
      <w:pPr>
        <w:pStyle w:val="zkladnnadpisovodstavec"/>
        <w:rPr>
          <w:noProof/>
        </w:rPr>
      </w:pPr>
      <w:r>
        <w:lastRenderedPageBreak/>
        <w:t>Obsah</w:t>
      </w:r>
      <w:r w:rsidR="00C05C86">
        <w:fldChar w:fldCharType="begin"/>
      </w:r>
      <w:r w:rsidR="00C05C86">
        <w:instrText xml:space="preserve"> TOC \o "1-3" \h \z \t "K1;1;K2;2;K3;3" </w:instrText>
      </w:r>
      <w:r w:rsidR="00C05C86">
        <w:fldChar w:fldCharType="separate"/>
      </w:r>
    </w:p>
    <w:p w14:paraId="2BD370FC" w14:textId="210E3309" w:rsidR="00C05C86" w:rsidRDefault="00C05C86">
      <w:pPr>
        <w:pStyle w:val="Obsah1"/>
        <w:tabs>
          <w:tab w:val="left" w:pos="48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37" w:history="1">
        <w:r w:rsidRPr="00FC260A">
          <w:rPr>
            <w:rStyle w:val="Hypertextovodkaz"/>
            <w:noProof/>
          </w:rPr>
          <w:t>1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A22ED0" w14:textId="336FA936" w:rsidR="00C05C86" w:rsidRDefault="00C05C86">
      <w:pPr>
        <w:pStyle w:val="Obsah1"/>
        <w:tabs>
          <w:tab w:val="left" w:pos="48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38" w:history="1">
        <w:r w:rsidRPr="00FC260A">
          <w:rPr>
            <w:rStyle w:val="Hypertextovodkaz"/>
            <w:noProof/>
          </w:rPr>
          <w:t>2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Uživatelský pohled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EAD568" w14:textId="4A9FD479" w:rsidR="00C05C86" w:rsidRDefault="00C05C86">
      <w:pPr>
        <w:pStyle w:val="Obsah2"/>
        <w:tabs>
          <w:tab w:val="left" w:pos="96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39" w:history="1">
        <w:r w:rsidRPr="00FC260A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9A338" w14:textId="17DD84A7" w:rsidR="00C05C86" w:rsidRDefault="00C05C86">
      <w:pPr>
        <w:pStyle w:val="Obsah2"/>
        <w:tabs>
          <w:tab w:val="left" w:pos="96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40" w:history="1">
        <w:r w:rsidRPr="00FC260A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C743CE" w14:textId="79F482D7" w:rsidR="00C05C86" w:rsidRDefault="00C05C86">
      <w:pPr>
        <w:pStyle w:val="Obsah2"/>
        <w:tabs>
          <w:tab w:val="left" w:pos="96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41" w:history="1">
        <w:r w:rsidRPr="00FC260A">
          <w:rPr>
            <w:rStyle w:val="Hypertextovodkaz"/>
            <w:noProof/>
          </w:rPr>
          <w:t>2.3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Nákup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8112F9" w14:textId="2E7CBC54" w:rsidR="00C05C86" w:rsidRDefault="00C05C86">
      <w:pPr>
        <w:pStyle w:val="Obsah2"/>
        <w:tabs>
          <w:tab w:val="left" w:pos="96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42" w:history="1">
        <w:r w:rsidRPr="00FC260A">
          <w:rPr>
            <w:rStyle w:val="Hypertextovodkaz"/>
            <w:noProof/>
          </w:rPr>
          <w:t>2.4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Košík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C1ABD5" w14:textId="64DA54E2" w:rsidR="00C05C86" w:rsidRDefault="00C05C86">
      <w:pPr>
        <w:pStyle w:val="Obsah2"/>
        <w:tabs>
          <w:tab w:val="left" w:pos="96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43" w:history="1">
        <w:r w:rsidRPr="00FC260A">
          <w:rPr>
            <w:rStyle w:val="Hypertextovodkaz"/>
            <w:noProof/>
          </w:rPr>
          <w:t>2.5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Dokončení objednávky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E9C7E5" w14:textId="571CBD49" w:rsidR="00C05C86" w:rsidRDefault="00C05C86">
      <w:pPr>
        <w:pStyle w:val="Obsah1"/>
        <w:tabs>
          <w:tab w:val="left" w:pos="48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44" w:history="1">
        <w:r w:rsidRPr="00FC260A">
          <w:rPr>
            <w:rStyle w:val="Hypertextovodkaz"/>
            <w:noProof/>
          </w:rPr>
          <w:t>3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Popis 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A67AE8" w14:textId="4EEB58E4" w:rsidR="00C05C86" w:rsidRDefault="00C05C86">
      <w:pPr>
        <w:pStyle w:val="Obsah1"/>
        <w:tabs>
          <w:tab w:val="left" w:pos="48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45" w:history="1">
        <w:r w:rsidRPr="00FC260A">
          <w:rPr>
            <w:rStyle w:val="Hypertextovodkaz"/>
            <w:noProof/>
          </w:rPr>
          <w:t>4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Technické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C5BA2C" w14:textId="08419101" w:rsidR="00C05C86" w:rsidRDefault="00C05C86">
      <w:pPr>
        <w:pStyle w:val="Obsah1"/>
        <w:tabs>
          <w:tab w:val="left" w:pos="480"/>
          <w:tab w:val="right" w:leader="dot" w:pos="8777"/>
        </w:tabs>
        <w:rPr>
          <w:rFonts w:eastAsiaTheme="minorEastAsia"/>
          <w:noProof/>
          <w:kern w:val="2"/>
          <w:sz w:val="24"/>
          <w:szCs w:val="24"/>
          <w:lang w:eastAsia="cs-CZ"/>
          <w14:ligatures w14:val="standardContextual"/>
        </w:rPr>
      </w:pPr>
      <w:hyperlink w:anchor="_Toc190718346" w:history="1">
        <w:r w:rsidRPr="00FC260A">
          <w:rPr>
            <w:rStyle w:val="Hypertextovodkaz"/>
            <w:noProof/>
          </w:rPr>
          <w:t>5</w:t>
        </w:r>
        <w:r>
          <w:rPr>
            <w:rFonts w:eastAsiaTheme="minorEastAsia"/>
            <w:noProof/>
            <w:kern w:val="2"/>
            <w:sz w:val="24"/>
            <w:szCs w:val="24"/>
            <w:lang w:eastAsia="cs-CZ"/>
            <w14:ligatures w14:val="standardContextual"/>
          </w:rPr>
          <w:tab/>
        </w:r>
        <w:r w:rsidRPr="00FC260A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_Toc190718346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9571A9" w14:textId="4371B876" w:rsidR="002976B0" w:rsidRDefault="00C05C86" w:rsidP="00C05C86">
      <w:pPr>
        <w:pStyle w:val="zkladnnadpisovodstavec"/>
        <w:sectPr w:rsidR="002976B0" w:rsidSect="00E3634D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fldChar w:fldCharType="end"/>
      </w:r>
    </w:p>
    <w:p w14:paraId="63808417" w14:textId="1C16D772" w:rsidR="006B3DD6" w:rsidRDefault="002976B0" w:rsidP="0041733F">
      <w:pPr>
        <w:pStyle w:val="K1"/>
        <w:numPr>
          <w:ilvl w:val="0"/>
          <w:numId w:val="6"/>
        </w:numPr>
      </w:pPr>
      <w:bookmarkStart w:id="0" w:name="_Toc190718337"/>
      <w:r>
        <w:lastRenderedPageBreak/>
        <w:t>Úvod</w:t>
      </w:r>
      <w:bookmarkEnd w:id="0"/>
      <w:r w:rsidR="00C05C86">
        <w:t xml:space="preserve"> </w:t>
      </w:r>
    </w:p>
    <w:p w14:paraId="33929949" w14:textId="77777777" w:rsidR="0041733F" w:rsidRDefault="00935BE4" w:rsidP="0041733F">
      <w:pPr>
        <w:pStyle w:val="K1"/>
        <w:numPr>
          <w:ilvl w:val="0"/>
          <w:numId w:val="6"/>
        </w:numPr>
      </w:pPr>
      <w:bookmarkStart w:id="1" w:name="_Toc190718338"/>
      <w:r>
        <w:t>Uživatelský pohled</w:t>
      </w:r>
      <w:bookmarkEnd w:id="1"/>
    </w:p>
    <w:p w14:paraId="69B97614" w14:textId="3248BFCD" w:rsidR="00C05C86" w:rsidRPr="00C05C86" w:rsidRDefault="00942F0C" w:rsidP="00C05C86">
      <w:pPr>
        <w:pStyle w:val="K2"/>
        <w:numPr>
          <w:ilvl w:val="1"/>
          <w:numId w:val="6"/>
        </w:numPr>
      </w:pPr>
      <w:bookmarkStart w:id="2" w:name="_Toc190718339"/>
      <w:r>
        <w:t>Registrace</w:t>
      </w:r>
      <w:bookmarkEnd w:id="2"/>
    </w:p>
    <w:p w14:paraId="1F449EC7" w14:textId="407A2E4E" w:rsidR="00942F0C" w:rsidRDefault="00942F0C" w:rsidP="0041733F">
      <w:pPr>
        <w:pStyle w:val="K2"/>
        <w:numPr>
          <w:ilvl w:val="1"/>
          <w:numId w:val="6"/>
        </w:numPr>
      </w:pPr>
      <w:bookmarkStart w:id="3" w:name="_Toc190718340"/>
      <w:r>
        <w:t>Přihlášení</w:t>
      </w:r>
      <w:bookmarkEnd w:id="3"/>
    </w:p>
    <w:p w14:paraId="54460ABC" w14:textId="4D1666A4" w:rsidR="00942F0C" w:rsidRDefault="00942F0C" w:rsidP="0041733F">
      <w:pPr>
        <w:pStyle w:val="K2"/>
        <w:numPr>
          <w:ilvl w:val="1"/>
          <w:numId w:val="6"/>
        </w:numPr>
      </w:pPr>
      <w:bookmarkStart w:id="4" w:name="_Toc190718341"/>
      <w:r>
        <w:t>Nákup</w:t>
      </w:r>
      <w:bookmarkEnd w:id="4"/>
    </w:p>
    <w:p w14:paraId="32EF4534" w14:textId="34B0C878" w:rsidR="00942F0C" w:rsidRDefault="00942F0C" w:rsidP="0041733F">
      <w:pPr>
        <w:pStyle w:val="K2"/>
        <w:numPr>
          <w:ilvl w:val="1"/>
          <w:numId w:val="6"/>
        </w:numPr>
      </w:pPr>
      <w:bookmarkStart w:id="5" w:name="_Toc190718342"/>
      <w:r>
        <w:t>Košík</w:t>
      </w:r>
      <w:bookmarkEnd w:id="5"/>
    </w:p>
    <w:p w14:paraId="4DF29521" w14:textId="2BF2E5A7" w:rsidR="006B3DD6" w:rsidRDefault="00942F0C" w:rsidP="0041733F">
      <w:pPr>
        <w:pStyle w:val="K2"/>
        <w:numPr>
          <w:ilvl w:val="1"/>
          <w:numId w:val="6"/>
        </w:numPr>
      </w:pPr>
      <w:bookmarkStart w:id="6" w:name="_Toc190718343"/>
      <w:r>
        <w:t>Dokončení objednávky</w:t>
      </w:r>
      <w:bookmarkEnd w:id="6"/>
    </w:p>
    <w:p w14:paraId="0251AD77" w14:textId="20610AC4" w:rsidR="006B3DD6" w:rsidRDefault="00935BE4" w:rsidP="0041733F">
      <w:pPr>
        <w:pStyle w:val="K1"/>
        <w:numPr>
          <w:ilvl w:val="0"/>
          <w:numId w:val="6"/>
        </w:numPr>
      </w:pPr>
      <w:bookmarkStart w:id="7" w:name="_Toc190718344"/>
      <w:r>
        <w:t>Popis instalace</w:t>
      </w:r>
      <w:bookmarkEnd w:id="7"/>
    </w:p>
    <w:p w14:paraId="0B8E1E36" w14:textId="1A6E12F2" w:rsidR="00F80887" w:rsidRDefault="00F80887" w:rsidP="00F80887">
      <w:pPr>
        <w:pStyle w:val="K2"/>
        <w:numPr>
          <w:ilvl w:val="1"/>
          <w:numId w:val="6"/>
        </w:numPr>
      </w:pPr>
      <w:proofErr w:type="spellStart"/>
      <w:r>
        <w:t>Frontend</w:t>
      </w:r>
      <w:proofErr w:type="spellEnd"/>
    </w:p>
    <w:p w14:paraId="3320212C" w14:textId="2C062E5D" w:rsidR="00F80887" w:rsidRPr="00F80887" w:rsidRDefault="00F80887" w:rsidP="00F80887">
      <w:pPr>
        <w:pStyle w:val="K2"/>
        <w:numPr>
          <w:ilvl w:val="1"/>
          <w:numId w:val="6"/>
        </w:numPr>
      </w:pPr>
      <w:proofErr w:type="spellStart"/>
      <w:r>
        <w:t>Backend</w:t>
      </w:r>
      <w:proofErr w:type="spellEnd"/>
    </w:p>
    <w:p w14:paraId="47525E8E" w14:textId="45E6C58A" w:rsidR="006B3DD6" w:rsidRDefault="00935BE4" w:rsidP="0041733F">
      <w:pPr>
        <w:pStyle w:val="K1"/>
        <w:numPr>
          <w:ilvl w:val="0"/>
          <w:numId w:val="6"/>
        </w:numPr>
      </w:pPr>
      <w:bookmarkStart w:id="8" w:name="_Toc190718345"/>
      <w:r>
        <w:t>Technické řešení</w:t>
      </w:r>
      <w:bookmarkEnd w:id="8"/>
    </w:p>
    <w:p w14:paraId="511ED3CF" w14:textId="41350BC9" w:rsidR="00935BE4" w:rsidRDefault="00935BE4" w:rsidP="0041733F">
      <w:pPr>
        <w:pStyle w:val="K1"/>
        <w:numPr>
          <w:ilvl w:val="0"/>
          <w:numId w:val="6"/>
        </w:numPr>
      </w:pPr>
      <w:bookmarkStart w:id="9" w:name="_Toc190718346"/>
      <w:r>
        <w:t>Závěr</w:t>
      </w:r>
      <w:bookmarkEnd w:id="9"/>
    </w:p>
    <w:p w14:paraId="2AC5BF98" w14:textId="77777777" w:rsidR="006B3DD6" w:rsidRPr="006B3DD6" w:rsidRDefault="006B3DD6" w:rsidP="006B3DD6">
      <w:pPr>
        <w:pStyle w:val="zkladntextovodstavec"/>
      </w:pPr>
    </w:p>
    <w:sectPr w:rsidR="006B3DD6" w:rsidRPr="006B3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529"/>
    <w:multiLevelType w:val="hybridMultilevel"/>
    <w:tmpl w:val="FD02E726"/>
    <w:lvl w:ilvl="0" w:tplc="36B4097E">
      <w:start w:val="1"/>
      <w:numFmt w:val="bullet"/>
      <w:pStyle w:val="odrkovodstave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4AD0"/>
    <w:multiLevelType w:val="multilevel"/>
    <w:tmpl w:val="CA12B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F276C1"/>
    <w:multiLevelType w:val="multilevel"/>
    <w:tmpl w:val="CA12B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0323E04"/>
    <w:multiLevelType w:val="multilevel"/>
    <w:tmpl w:val="CA12B2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B37F36"/>
    <w:multiLevelType w:val="multilevel"/>
    <w:tmpl w:val="7BE448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1553A94"/>
    <w:multiLevelType w:val="hybridMultilevel"/>
    <w:tmpl w:val="221CD7BA"/>
    <w:lvl w:ilvl="0" w:tplc="072CA4AC">
      <w:start w:val="1"/>
      <w:numFmt w:val="decimal"/>
      <w:pStyle w:val="slovanodstavec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80313">
    <w:abstractNumId w:val="0"/>
  </w:num>
  <w:num w:numId="2" w16cid:durableId="1602715275">
    <w:abstractNumId w:val="5"/>
  </w:num>
  <w:num w:numId="3" w16cid:durableId="85081723">
    <w:abstractNumId w:val="3"/>
  </w:num>
  <w:num w:numId="4" w16cid:durableId="1924218074">
    <w:abstractNumId w:val="2"/>
  </w:num>
  <w:num w:numId="5" w16cid:durableId="1128551857">
    <w:abstractNumId w:val="1"/>
  </w:num>
  <w:num w:numId="6" w16cid:durableId="1253507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B7"/>
    <w:rsid w:val="00282B3C"/>
    <w:rsid w:val="002910C0"/>
    <w:rsid w:val="002976B0"/>
    <w:rsid w:val="002D6390"/>
    <w:rsid w:val="002E46B7"/>
    <w:rsid w:val="00370963"/>
    <w:rsid w:val="0041733F"/>
    <w:rsid w:val="005B4FDC"/>
    <w:rsid w:val="00615905"/>
    <w:rsid w:val="006B3DD6"/>
    <w:rsid w:val="00874C4E"/>
    <w:rsid w:val="008E5880"/>
    <w:rsid w:val="00935BE4"/>
    <w:rsid w:val="00942F0C"/>
    <w:rsid w:val="00A51D4F"/>
    <w:rsid w:val="00C05C86"/>
    <w:rsid w:val="00C07244"/>
    <w:rsid w:val="00C577D5"/>
    <w:rsid w:val="00C904AB"/>
    <w:rsid w:val="00DD20AA"/>
    <w:rsid w:val="00DF1426"/>
    <w:rsid w:val="00E3634D"/>
    <w:rsid w:val="00EB5387"/>
    <w:rsid w:val="00F47C0D"/>
    <w:rsid w:val="00F80887"/>
    <w:rsid w:val="00FA0CDD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8B67"/>
  <w15:chartTrackingRefBased/>
  <w15:docId w15:val="{3BC27A46-531E-4E7E-BD74-41E81BAC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77D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ovodstavec">
    <w:name w:val="základní textový odstavec"/>
    <w:qFormat/>
    <w:rsid w:val="00615905"/>
    <w:pPr>
      <w:spacing w:after="120" w:line="300" w:lineRule="auto"/>
      <w:jc w:val="both"/>
    </w:pPr>
  </w:style>
  <w:style w:type="paragraph" w:customStyle="1" w:styleId="zkladnnadpisovodstavec">
    <w:name w:val="základní nadpisový odstavec"/>
    <w:next w:val="zkladntextovodstavec"/>
    <w:qFormat/>
    <w:rsid w:val="00C904AB"/>
    <w:pPr>
      <w:keepNext/>
      <w:spacing w:after="240"/>
    </w:pPr>
    <w:rPr>
      <w:rFonts w:ascii="Arial" w:hAnsi="Arial"/>
      <w:b/>
      <w:sz w:val="24"/>
    </w:rPr>
  </w:style>
  <w:style w:type="paragraph" w:customStyle="1" w:styleId="kola">
    <w:name w:val="škola"/>
    <w:basedOn w:val="zkladnnadpisovodstavec"/>
    <w:next w:val="zkladntextovodstavec"/>
    <w:qFormat/>
    <w:rsid w:val="00C904AB"/>
    <w:pPr>
      <w:jc w:val="center"/>
    </w:pPr>
    <w:rPr>
      <w:spacing w:val="60"/>
    </w:rPr>
  </w:style>
  <w:style w:type="paragraph" w:customStyle="1" w:styleId="Hlavnnadpis">
    <w:name w:val="Hlavní nadpis"/>
    <w:basedOn w:val="zkladnnadpisovodstavec"/>
    <w:next w:val="zkladntextovodstavec"/>
    <w:qFormat/>
    <w:rsid w:val="00C904AB"/>
    <w:pPr>
      <w:shd w:val="clear" w:color="auto" w:fill="D9D9D9" w:themeFill="background1" w:themeFillShade="D9"/>
      <w:spacing w:before="4800"/>
      <w:jc w:val="center"/>
    </w:pPr>
    <w:rPr>
      <w:sz w:val="56"/>
    </w:rPr>
  </w:style>
  <w:style w:type="paragraph" w:customStyle="1" w:styleId="Podtitul">
    <w:name w:val="Podtitul"/>
    <w:basedOn w:val="zkladnnadpisovodstavec"/>
    <w:next w:val="zkladntextovodstavec"/>
    <w:qFormat/>
    <w:rsid w:val="00C904AB"/>
    <w:pPr>
      <w:spacing w:after="5520"/>
      <w:jc w:val="center"/>
    </w:pPr>
  </w:style>
  <w:style w:type="paragraph" w:customStyle="1" w:styleId="Linkapropodpis">
    <w:name w:val="Linka pro podpis"/>
    <w:basedOn w:val="zkladntextovodstavec"/>
    <w:next w:val="zkladntextovodstavec"/>
    <w:qFormat/>
    <w:rsid w:val="002976B0"/>
    <w:pPr>
      <w:tabs>
        <w:tab w:val="left" w:pos="6804"/>
        <w:tab w:val="right" w:leader="underscore" w:pos="9072"/>
      </w:tabs>
      <w:spacing w:before="1200" w:after="0"/>
    </w:pPr>
  </w:style>
  <w:style w:type="paragraph" w:customStyle="1" w:styleId="K1">
    <w:name w:val="K1"/>
    <w:basedOn w:val="zkladnnadpisovodstavec"/>
    <w:next w:val="zkladntextovodstavec"/>
    <w:qFormat/>
    <w:rsid w:val="00C577D5"/>
    <w:pPr>
      <w:spacing w:after="480"/>
      <w:ind w:left="720" w:hanging="720"/>
    </w:pPr>
    <w:rPr>
      <w:sz w:val="40"/>
    </w:rPr>
  </w:style>
  <w:style w:type="paragraph" w:customStyle="1" w:styleId="stnovanodstavec">
    <w:name w:val="stínovaný odstavec"/>
    <w:basedOn w:val="zkladntextovodstavec"/>
    <w:qFormat/>
    <w:rsid w:val="002976B0"/>
    <w:pPr>
      <w:shd w:val="clear" w:color="auto" w:fill="D9D9D9" w:themeFill="background1" w:themeFillShade="D9"/>
    </w:pPr>
  </w:style>
  <w:style w:type="paragraph" w:customStyle="1" w:styleId="ohranienodstavec">
    <w:name w:val="ohraničený odstavec"/>
    <w:basedOn w:val="stnovanodstavec"/>
    <w:qFormat/>
    <w:rsid w:val="002976B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auto"/>
    </w:pPr>
  </w:style>
  <w:style w:type="paragraph" w:customStyle="1" w:styleId="odrkovodstavec">
    <w:name w:val="odrážkový odstavec"/>
    <w:basedOn w:val="zkladntextovodstavec"/>
    <w:qFormat/>
    <w:rsid w:val="00C577D5"/>
    <w:pPr>
      <w:numPr>
        <w:numId w:val="1"/>
      </w:numPr>
      <w:ind w:left="357" w:hanging="357"/>
    </w:pPr>
  </w:style>
  <w:style w:type="paragraph" w:customStyle="1" w:styleId="slovanodstavec">
    <w:name w:val="číslovaný odstavec"/>
    <w:basedOn w:val="odrkovodstavec"/>
    <w:qFormat/>
    <w:rsid w:val="00C577D5"/>
    <w:pPr>
      <w:numPr>
        <w:numId w:val="2"/>
      </w:numPr>
      <w:ind w:left="357" w:hanging="357"/>
    </w:pPr>
  </w:style>
  <w:style w:type="paragraph" w:customStyle="1" w:styleId="K2">
    <w:name w:val="K2"/>
    <w:basedOn w:val="K1"/>
    <w:next w:val="zkladntextovodstavec"/>
    <w:qFormat/>
    <w:rsid w:val="00C577D5"/>
    <w:pPr>
      <w:spacing w:before="360" w:after="120"/>
    </w:pPr>
    <w:rPr>
      <w:sz w:val="32"/>
    </w:rPr>
  </w:style>
  <w:style w:type="paragraph" w:customStyle="1" w:styleId="K3">
    <w:name w:val="K3"/>
    <w:basedOn w:val="K2"/>
    <w:next w:val="zkladntextovodstavec"/>
    <w:qFormat/>
    <w:rsid w:val="00C577D5"/>
    <w:pPr>
      <w:spacing w:before="240"/>
    </w:pPr>
    <w:rPr>
      <w:sz w:val="24"/>
    </w:rPr>
  </w:style>
  <w:style w:type="character" w:customStyle="1" w:styleId="contentpasted0">
    <w:name w:val="contentpasted0"/>
    <w:basedOn w:val="Standardnpsmoodstavce"/>
    <w:rsid w:val="00874C4E"/>
  </w:style>
  <w:style w:type="paragraph" w:styleId="Odstavecseseznamem">
    <w:name w:val="List Paragraph"/>
    <w:basedOn w:val="Normln"/>
    <w:uiPriority w:val="34"/>
    <w:qFormat/>
    <w:rsid w:val="0041733F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4173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1733F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17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s\Desktop\&#352;v&#225;b%20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9A69B-2761-492C-92A4-CA16637A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Šváb dokumentace</Template>
  <TotalTime>70</TotalTime>
  <Pages>5</Pages>
  <Words>232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</dc:creator>
  <cp:keywords/>
  <dc:description/>
  <cp:lastModifiedBy>Adam Šváb</cp:lastModifiedBy>
  <cp:revision>6</cp:revision>
  <dcterms:created xsi:type="dcterms:W3CDTF">2025-02-12T15:22:00Z</dcterms:created>
  <dcterms:modified xsi:type="dcterms:W3CDTF">2025-02-17T20:04:00Z</dcterms:modified>
</cp:coreProperties>
</file>